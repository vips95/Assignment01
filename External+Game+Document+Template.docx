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26D1D" w:rsidP="00B26D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VA-Copcrash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26D1D" w:rsidP="00B26D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01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B26D1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26D1D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2d Arcade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B26D1D" w:rsidP="00B26D1D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Vipul Arora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6E183DC7" wp14:editId="3306E94A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E83F2C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en-US"/>
                                  </w:rPr>
                                  <w:drawing>
                                    <wp:inline distT="0" distB="0" distL="0" distR="0" wp14:anchorId="2F175445" wp14:editId="2D089E21">
                                      <wp:extent cx="2047875" cy="918845"/>
                                      <wp:effectExtent l="0" t="0" r="9525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logo3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4787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83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97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E83F2C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en-US"/>
                            </w:rPr>
                            <w:drawing>
                              <wp:inline distT="0" distB="0" distL="0" distR="0" wp14:anchorId="2F175445" wp14:editId="2D089E21">
                                <wp:extent cx="2047875" cy="918845"/>
                                <wp:effectExtent l="0" t="0" r="9525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logo3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47875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bookmarkStart w:id="0" w:name="_GoBack"/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bookmarkEnd w:id="0"/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B26D1D" w:rsidRDefault="00B26D1D" w:rsidP="00B26D1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B26D1D" w:rsidRDefault="00B26D1D" w:rsidP="00B26D1D">
      <w:pPr>
        <w:jc w:val="center"/>
        <w:rPr>
          <w:b/>
          <w:sz w:val="24"/>
          <w:szCs w:val="24"/>
          <w:u w:val="single"/>
        </w:rPr>
      </w:pPr>
    </w:p>
    <w:p w:rsidR="00B26D1D" w:rsidRDefault="00B26D1D" w:rsidP="00B26D1D">
      <w:pPr>
        <w:jc w:val="center"/>
        <w:rPr>
          <w:b/>
          <w:sz w:val="24"/>
          <w:szCs w:val="24"/>
          <w:u w:val="single"/>
        </w:rPr>
      </w:pPr>
    </w:p>
    <w:p w:rsidR="00B26D1D" w:rsidRPr="00B26D1D" w:rsidRDefault="00B26D1D" w:rsidP="00B26D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This is my </w:t>
      </w:r>
      <w:proofErr w:type="spellStart"/>
      <w:r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 xml:space="preserve"> link</w:t>
      </w:r>
    </w:p>
    <w:p w:rsidR="00B26D1D" w:rsidRDefault="00B26D1D" w:rsidP="00B26D1D">
      <w:pPr>
        <w:jc w:val="center"/>
      </w:pPr>
    </w:p>
    <w:p w:rsidR="00B26D1D" w:rsidRDefault="00B26D1D" w:rsidP="00B26D1D">
      <w:pPr>
        <w:jc w:val="center"/>
      </w:pPr>
      <w:hyperlink r:id="rId13" w:history="1">
        <w:r w:rsidRPr="00EF4861">
          <w:rPr>
            <w:rStyle w:val="Hyperlink"/>
          </w:rPr>
          <w:t>https://github.com/vips95?tab=repositories</w:t>
        </w:r>
      </w:hyperlink>
    </w:p>
    <w:p w:rsidR="00B26D1D" w:rsidRDefault="00B26D1D" w:rsidP="00B26D1D">
      <w:pPr>
        <w:jc w:val="center"/>
      </w:pPr>
    </w:p>
    <w:p w:rsidR="00B26D1D" w:rsidRDefault="00B26D1D" w:rsidP="00B26D1D">
      <w:pPr>
        <w:jc w:val="center"/>
      </w:pPr>
    </w:p>
    <w:p w:rsidR="00B26D1D" w:rsidRDefault="00B26D1D" w:rsidP="00B26D1D">
      <w:r>
        <w:t>My version history is basically my commits which I made when I was making my assignment.</w:t>
      </w:r>
    </w:p>
    <w:p w:rsidR="00B26D1D" w:rsidRDefault="00B26D1D" w:rsidP="00B26D1D"/>
    <w:p w:rsidR="00B26D1D" w:rsidRDefault="00B26D1D" w:rsidP="00B26D1D">
      <w:r>
        <w:t>Here is the screen shot of my commits</w:t>
      </w:r>
    </w:p>
    <w:p w:rsidR="00B26D1D" w:rsidRDefault="00B26D1D" w:rsidP="00B26D1D">
      <w:r>
        <w:rPr>
          <w:noProof/>
          <w:lang w:val="en-US" w:eastAsia="en-US"/>
        </w:rPr>
        <w:drawing>
          <wp:inline distT="0" distB="0" distL="0" distR="0" wp14:anchorId="00F2824E" wp14:editId="3C5AA05C">
            <wp:extent cx="5943600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1D" w:rsidRDefault="00B26D1D" w:rsidP="00B26D1D"/>
    <w:p w:rsidR="00B26D1D" w:rsidRDefault="00B26D1D" w:rsidP="00B26D1D">
      <w:r>
        <w:rPr>
          <w:noProof/>
          <w:lang w:val="en-US" w:eastAsia="en-US"/>
        </w:rPr>
        <w:lastRenderedPageBreak/>
        <w:drawing>
          <wp:inline distT="0" distB="0" distL="0" distR="0" wp14:anchorId="41815DF9" wp14:editId="2DAE3434">
            <wp:extent cx="594360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1D" w:rsidRPr="00B26D1D" w:rsidRDefault="00B26D1D" w:rsidP="00B26D1D">
      <w:pPr>
        <w:rPr>
          <w:b/>
          <w:sz w:val="24"/>
          <w:szCs w:val="24"/>
          <w:u w:val="single"/>
        </w:rPr>
      </w:pPr>
    </w:p>
    <w:p w:rsidR="009A4D42" w:rsidRPr="00B26D1D" w:rsidRDefault="009A4D42" w:rsidP="00B26D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6D1D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Default="00E83F2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This game is on a car travelling and there is a landslide. The car which the player has to survive through the rocks falling off. To score points you have to collect coins while dodging the rocks</w:t>
      </w:r>
    </w:p>
    <w:p w:rsidR="00686D09" w:rsidRDefault="00E83F2C" w:rsidP="00E83F2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If the rock hit you 3 times, the game ends</w:t>
      </w:r>
    </w:p>
    <w:p w:rsidR="00E83F2C" w:rsidRPr="008C6B2D" w:rsidRDefault="00E83F2C" w:rsidP="00E83F2C">
      <w:pPr>
        <w:pStyle w:val="ListParagraph"/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E83F2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controls are W and S or upper and lower key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E83F2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my games doesn’t include that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686D09" w:rsidRDefault="00E83F2C" w:rsidP="00686D09">
      <w:pPr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52E8E67" wp14:editId="0574E83F">
            <wp:extent cx="39433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2C" w:rsidRDefault="00E83F2C" w:rsidP="00686D09">
      <w:pPr>
        <w:rPr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1FEF89" wp14:editId="0F178756">
            <wp:extent cx="5943600" cy="451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2C" w:rsidRDefault="00E83F2C" w:rsidP="00686D09">
      <w:pPr>
        <w:rPr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2B78E8" wp14:editId="5EF8A0FD">
            <wp:extent cx="5943600" cy="4208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2C" w:rsidRPr="008C6B2D" w:rsidRDefault="00E83F2C" w:rsidP="00686D09">
      <w:pPr>
        <w:rPr>
          <w:b/>
          <w:sz w:val="24"/>
          <w:szCs w:val="24"/>
        </w:rPr>
      </w:pPr>
    </w:p>
    <w:p w:rsidR="00686D09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E83F2C" w:rsidP="005C2F0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Player is the main avatar who has to dodge the enemy </w:t>
      </w:r>
      <w:proofErr w:type="spellStart"/>
      <w:r>
        <w:rPr>
          <w:i/>
          <w:sz w:val="24"/>
          <w:szCs w:val="24"/>
        </w:rPr>
        <w:t>avator</w:t>
      </w:r>
      <w:proofErr w:type="spellEnd"/>
      <w:r>
        <w:rPr>
          <w:i/>
          <w:sz w:val="24"/>
          <w:szCs w:val="24"/>
        </w:rPr>
        <w:t xml:space="preserve"> which is rocks and collect coins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E83F2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Enemies in this project is rocks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E83F2C" w:rsidP="00686D09">
      <w:pPr>
        <w:rPr>
          <w:b/>
          <w:sz w:val="24"/>
          <w:szCs w:val="24"/>
        </w:rPr>
      </w:pPr>
      <w:r>
        <w:rPr>
          <w:rFonts w:ascii="Comic Sans MS" w:hAnsi="Comic Sans MS"/>
          <w:color w:val="222222"/>
          <w:sz w:val="19"/>
          <w:szCs w:val="19"/>
          <w:shd w:val="clear" w:color="auto" w:fill="FFFFFF"/>
        </w:rPr>
        <w:t>The player can score in game through collecting coins while dodging the rocks. Each coins is worth 50 points. The more you collect, the more is the score.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E83F2C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Police car siren</w:t>
      </w:r>
    </w:p>
    <w:p w:rsidR="00E83F2C" w:rsidRDefault="00E83F2C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Collision</w:t>
      </w:r>
    </w:p>
    <w:p w:rsidR="00E83F2C" w:rsidRPr="005C2F0F" w:rsidRDefault="00E83F2C" w:rsidP="005C2F0F">
      <w:pPr>
        <w:pStyle w:val="ListParagraph"/>
        <w:spacing w:after="0"/>
        <w:rPr>
          <w:b/>
          <w:sz w:val="24"/>
          <w:szCs w:val="24"/>
        </w:rPr>
      </w:pPr>
      <w:proofErr w:type="gramStart"/>
      <w:r>
        <w:rPr>
          <w:i/>
          <w:sz w:val="24"/>
          <w:szCs w:val="24"/>
        </w:rPr>
        <w:t>coins</w:t>
      </w:r>
      <w:proofErr w:type="gramEnd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77F" w:rsidRDefault="00DC277F" w:rsidP="00C152DC">
      <w:pPr>
        <w:spacing w:after="0" w:line="240" w:lineRule="auto"/>
      </w:pPr>
      <w:r>
        <w:separator/>
      </w:r>
    </w:p>
  </w:endnote>
  <w:endnote w:type="continuationSeparator" w:id="0">
    <w:p w:rsidR="00DC277F" w:rsidRDefault="00DC277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F2C" w:rsidRPr="00E83F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DC277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F2C" w:rsidRPr="00E83F2C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77F" w:rsidRDefault="00DC277F" w:rsidP="00C152DC">
      <w:pPr>
        <w:spacing w:after="0" w:line="240" w:lineRule="auto"/>
      </w:pPr>
      <w:r>
        <w:separator/>
      </w:r>
    </w:p>
  </w:footnote>
  <w:footnote w:type="continuationSeparator" w:id="0">
    <w:p w:rsidR="00DC277F" w:rsidRDefault="00DC277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26D1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26D1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51385"/>
    <w:multiLevelType w:val="hybridMultilevel"/>
    <w:tmpl w:val="05863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26D1D"/>
    <w:rsid w:val="00BF4089"/>
    <w:rsid w:val="00C152DC"/>
    <w:rsid w:val="00D668E0"/>
    <w:rsid w:val="00D82416"/>
    <w:rsid w:val="00DC277F"/>
    <w:rsid w:val="00E83F2C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9CEAC-7FB8-426C-9E89-C724A4C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B26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vips95?tab=repositories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912226-1DFE-4900-A528-F28864DA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50</TotalTime>
  <Pages>8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VA-Copcrash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>2d Arcade Game</dc:subject>
  <dc:creator>Vipul Arora</dc:creator>
  <cp:lastModifiedBy>Vipul Arora</cp:lastModifiedBy>
  <cp:revision>7</cp:revision>
  <dcterms:created xsi:type="dcterms:W3CDTF">2011-07-15T01:03:00Z</dcterms:created>
  <dcterms:modified xsi:type="dcterms:W3CDTF">2015-10-06T03:57:00Z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